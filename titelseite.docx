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9C3D" w14:textId="77777777" w:rsidR="006A1D6A" w:rsidRDefault="006A1D6A" w:rsidP="006A1D6A">
      <w:pPr>
        <w:pStyle w:val="Titel"/>
        <w:jc w:val="center"/>
        <w:rPr>
          <w:sz w:val="96"/>
          <w:szCs w:val="96"/>
        </w:rPr>
      </w:pPr>
    </w:p>
    <w:p w14:paraId="5D88E16F" w14:textId="77777777" w:rsidR="006A1D6A" w:rsidRDefault="006A1D6A" w:rsidP="006A1D6A">
      <w:pPr>
        <w:pStyle w:val="Titel"/>
        <w:jc w:val="center"/>
        <w:rPr>
          <w:sz w:val="96"/>
          <w:szCs w:val="96"/>
        </w:rPr>
      </w:pPr>
    </w:p>
    <w:p w14:paraId="7A30AAE0" w14:textId="5451B490" w:rsidR="00AF78A6" w:rsidRDefault="006A1D6A" w:rsidP="006A1D6A">
      <w:pPr>
        <w:pStyle w:val="Titel"/>
        <w:jc w:val="center"/>
        <w:rPr>
          <w:sz w:val="96"/>
          <w:szCs w:val="96"/>
        </w:rPr>
      </w:pPr>
      <w:r w:rsidRPr="006A1D6A">
        <w:rPr>
          <w:sz w:val="96"/>
          <w:szCs w:val="96"/>
        </w:rPr>
        <w:t>Titel der Arbeit</w:t>
      </w:r>
    </w:p>
    <w:p w14:paraId="2E0F9531" w14:textId="26DB320C" w:rsidR="006A1D6A" w:rsidRDefault="006A1D6A" w:rsidP="006A1D6A">
      <w:pPr>
        <w:jc w:val="center"/>
      </w:pPr>
    </w:p>
    <w:p w14:paraId="421BC782" w14:textId="3EC19534" w:rsidR="006A1D6A" w:rsidRDefault="006A1D6A" w:rsidP="006A1D6A">
      <w:pPr>
        <w:jc w:val="center"/>
      </w:pPr>
    </w:p>
    <w:p w14:paraId="2385B09A" w14:textId="65AF5AEB" w:rsidR="006A1D6A" w:rsidRDefault="006A1D6A" w:rsidP="006A1D6A">
      <w:pPr>
        <w:jc w:val="center"/>
        <w:rPr>
          <w:sz w:val="56"/>
          <w:szCs w:val="56"/>
        </w:rPr>
      </w:pPr>
      <w:r>
        <w:rPr>
          <w:sz w:val="56"/>
          <w:szCs w:val="56"/>
        </w:rPr>
        <w:t>Untertitel der Arbeit</w:t>
      </w:r>
    </w:p>
    <w:p w14:paraId="133FD366" w14:textId="368BB678" w:rsidR="006A1D6A" w:rsidRPr="006A1D6A" w:rsidRDefault="006A1D6A" w:rsidP="006A1D6A">
      <w:pPr>
        <w:jc w:val="center"/>
        <w:rPr>
          <w:sz w:val="56"/>
          <w:szCs w:val="56"/>
        </w:rPr>
      </w:pPr>
    </w:p>
    <w:p w14:paraId="41778D05" w14:textId="5451C677" w:rsidR="006A1D6A" w:rsidRDefault="006A1D6A" w:rsidP="006A1D6A"/>
    <w:p w14:paraId="7A008180" w14:textId="155DF2B8" w:rsidR="006A1D6A" w:rsidRDefault="006A1D6A" w:rsidP="006A1D6A"/>
    <w:p w14:paraId="26A1FAE1" w14:textId="39885CDE" w:rsidR="006A1D6A" w:rsidRDefault="006A1D6A" w:rsidP="006A1D6A"/>
    <w:p w14:paraId="6BA42727" w14:textId="28E3EC3E" w:rsidR="006A1D6A" w:rsidRPr="006A1D6A" w:rsidRDefault="006A1D6A" w:rsidP="006A1D6A">
      <w:r w:rsidRPr="006A1D6A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8E92F" wp14:editId="1D5AE231">
                <wp:simplePos x="0" y="0"/>
                <wp:positionH relativeFrom="margin">
                  <wp:align>left</wp:align>
                </wp:positionH>
                <wp:positionV relativeFrom="paragraph">
                  <wp:posOffset>2728595</wp:posOffset>
                </wp:positionV>
                <wp:extent cx="2360930" cy="1404620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C13A0" w14:textId="35606410" w:rsidR="006A1D6A" w:rsidRDefault="006A1D6A" w:rsidP="006A1D6A">
                            <w:pPr>
                              <w:spacing w:after="0"/>
                            </w:pPr>
                            <w:bookmarkStart w:id="0" w:name="_GoBack"/>
                            <w:r>
                              <w:t>Timo Stovermann</w:t>
                            </w:r>
                          </w:p>
                          <w:p w14:paraId="4DEB9B4B" w14:textId="1A85DAAE" w:rsidR="006A1D6A" w:rsidRDefault="006A1D6A" w:rsidP="006A1D6A">
                            <w:pPr>
                              <w:spacing w:after="0"/>
                            </w:pPr>
                            <w:r>
                              <w:t>IHK</w:t>
                            </w:r>
                          </w:p>
                          <w:p w14:paraId="1C22F312" w14:textId="0D270E89" w:rsidR="006A1D6A" w:rsidRDefault="006A1D6A" w:rsidP="006A1D6A">
                            <w:pPr>
                              <w:spacing w:after="0"/>
                            </w:pPr>
                            <w:r>
                              <w:t>…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28E9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14.8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">
                <v:textbox style="mso-fit-shape-to-text:t">
                  <w:txbxContent>
                    <w:p w14:paraId="02BC13A0" w14:textId="35606410" w:rsidR="006A1D6A" w:rsidRDefault="006A1D6A" w:rsidP="006A1D6A">
                      <w:pPr>
                        <w:spacing w:after="0"/>
                      </w:pPr>
                      <w:bookmarkStart w:id="1" w:name="_GoBack"/>
                      <w:r>
                        <w:t>Timo Stovermann</w:t>
                      </w:r>
                    </w:p>
                    <w:p w14:paraId="4DEB9B4B" w14:textId="1A85DAAE" w:rsidR="006A1D6A" w:rsidRDefault="006A1D6A" w:rsidP="006A1D6A">
                      <w:pPr>
                        <w:spacing w:after="0"/>
                      </w:pPr>
                      <w:r>
                        <w:t>IHK</w:t>
                      </w:r>
                    </w:p>
                    <w:p w14:paraId="1C22F312" w14:textId="0D270E89" w:rsidR="006A1D6A" w:rsidRDefault="006A1D6A" w:rsidP="006A1D6A">
                      <w:pPr>
                        <w:spacing w:after="0"/>
                      </w:pPr>
                      <w:r>
                        <w:t>…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D6A" w:rsidRPr="006A1D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39"/>
    <w:rsid w:val="00171839"/>
    <w:rsid w:val="006A1D6A"/>
    <w:rsid w:val="00A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6FD4"/>
  <w15:chartTrackingRefBased/>
  <w15:docId w15:val="{DD5E424B-AA3B-48EC-BB0F-E5434549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1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.velop">
  <a:themeElements>
    <a:clrScheme name="Dvelop">
      <a:dk1>
        <a:srgbClr val="0C0C0C"/>
      </a:dk1>
      <a:lt1>
        <a:sysClr val="window" lastClr="FFFFFF"/>
      </a:lt1>
      <a:dk2>
        <a:srgbClr val="262626"/>
      </a:dk2>
      <a:lt2>
        <a:srgbClr val="FFFFFF"/>
      </a:lt2>
      <a:accent1>
        <a:srgbClr val="E3004A"/>
      </a:accent1>
      <a:accent2>
        <a:srgbClr val="E94C0A"/>
      </a:accent2>
      <a:accent3>
        <a:srgbClr val="00AC8C"/>
      </a:accent3>
      <a:accent4>
        <a:srgbClr val="0098D8"/>
      </a:accent4>
      <a:accent5>
        <a:srgbClr val="B5B5B5"/>
      </a:accent5>
      <a:accent6>
        <a:srgbClr val="57545B"/>
      </a:accent6>
      <a:hlink>
        <a:srgbClr val="E3004A"/>
      </a:hlink>
      <a:folHlink>
        <a:srgbClr val="B5B5B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2</cp:revision>
  <dcterms:created xsi:type="dcterms:W3CDTF">2021-01-15T07:43:00Z</dcterms:created>
  <dcterms:modified xsi:type="dcterms:W3CDTF">2021-01-15T07:46:00Z</dcterms:modified>
</cp:coreProperties>
</file>